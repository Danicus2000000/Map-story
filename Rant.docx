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2111" w:rsidRDefault="009765E7">
      <w:r>
        <w:t xml:space="preserve">This is my map theres nothing much to say about it really  its quite basic and has some basic features including a shop and a basic story to piece together over time each tiles movement was colour coded and shows where I can and cant move as the player. This allowed me to visalise the </w:t>
      </w:r>
      <w:r w:rsidR="00CF625F">
        <w:t>map  and using this I created the boundaries and areas on the map seen in the later arrays however no map would be complete without…</w:t>
      </w:r>
    </w:p>
    <w:p w:rsidR="00CF625F" w:rsidRDefault="00CF625F"/>
    <w:p w:rsidR="00CF625F" w:rsidRDefault="00CF625F">
      <w:r>
        <w:t xml:space="preserve">The monsters </w:t>
      </w:r>
      <w:r w:rsidR="00F6558B">
        <w:t>these are the creatures that roam my</w:t>
      </w:r>
      <w:r w:rsidR="00D74C6C">
        <w:t xml:space="preserve"> fantasy world terrorising the natives and attacking the heros on their valient quest I have devised a system in which the </w:t>
      </w:r>
      <w:r w:rsidR="00CA1E78">
        <w:t>enemies attack in turn based combat and furthermore the player has 3 possible moves when the monster attacks the player can fight to attack dealing random damage between 1 and (4 plus the players level) and the monster strikes back with damage between 1 and its maxim</w:t>
      </w:r>
      <w:bookmarkStart w:id="0" w:name="_GoBack"/>
      <w:bookmarkEnd w:id="0"/>
      <w:r w:rsidR="00CA1E78">
        <w:t>um bound which Is defined based on the creature you fight</w:t>
      </w:r>
      <w:r w:rsidR="00FE7A8A">
        <w:t xml:space="preserve">, another possiblity is to open your bag where you have the possibility of using 3 potions (only 1 if you havent bought the other 2) </w:t>
      </w:r>
    </w:p>
    <w:sectPr w:rsidR="00CF62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5E7"/>
    <w:rsid w:val="00860AB0"/>
    <w:rsid w:val="009765E7"/>
    <w:rsid w:val="00CA1E78"/>
    <w:rsid w:val="00CF625F"/>
    <w:rsid w:val="00D74C6C"/>
    <w:rsid w:val="00F6558B"/>
    <w:rsid w:val="00FB2111"/>
    <w:rsid w:val="00FE7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48E6A"/>
  <w15:chartTrackingRefBased/>
  <w15:docId w15:val="{CB4B0A75-7456-425C-AB33-4E4E4D476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4FA4B3B0.dotm</Template>
  <TotalTime>44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RM</Company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A. Bulman</dc:creator>
  <cp:keywords/>
  <dc:description/>
  <cp:lastModifiedBy>Daniel A. Bulman</cp:lastModifiedBy>
  <cp:revision>2</cp:revision>
  <dcterms:created xsi:type="dcterms:W3CDTF">2018-10-23T09:44:00Z</dcterms:created>
  <dcterms:modified xsi:type="dcterms:W3CDTF">2018-10-23T11:27:00Z</dcterms:modified>
</cp:coreProperties>
</file>